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1CAF" w14:textId="77777777" w:rsidR="00BC069A" w:rsidRDefault="0065150E">
      <w:r>
        <w:t>Output Screens 1: It returns all employees list.</w:t>
      </w:r>
    </w:p>
    <w:p w14:paraId="6FD26194" w14:textId="77777777" w:rsidR="00BC069A" w:rsidRDefault="00BC069A"/>
    <w:p w14:paraId="74F65C47" w14:textId="77777777" w:rsidR="00BC069A" w:rsidRDefault="0065150E">
      <w:r>
        <w:rPr>
          <w:noProof/>
          <w:lang w:val="de-CH"/>
        </w:rPr>
        <w:drawing>
          <wp:inline distT="0" distB="0" distL="0" distR="0" wp14:anchorId="3068ADFD" wp14:editId="3AE783E0">
            <wp:extent cx="5731514" cy="2915280"/>
            <wp:effectExtent l="0" t="0" r="2536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15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3F1731" w14:textId="77777777" w:rsidR="00BC069A" w:rsidRDefault="00BC069A">
      <w:pPr>
        <w:rPr>
          <w:lang w:val="de-CH"/>
        </w:rPr>
      </w:pPr>
    </w:p>
    <w:p w14:paraId="51696EF8" w14:textId="77777777" w:rsidR="00BC069A" w:rsidRDefault="00BC069A">
      <w:pPr>
        <w:rPr>
          <w:lang w:val="de-CH"/>
        </w:rPr>
      </w:pPr>
    </w:p>
    <w:p w14:paraId="54D2F476" w14:textId="77777777" w:rsidR="00BC069A" w:rsidRDefault="0065150E">
      <w:pPr>
        <w:pStyle w:val="Default"/>
      </w:pPr>
      <w:r>
        <w:t xml:space="preserve">Output Screens 2:  </w:t>
      </w:r>
      <w:r>
        <w:rPr>
          <w:sz w:val="22"/>
          <w:szCs w:val="22"/>
        </w:rPr>
        <w:t xml:space="preserve">It returns a bad request when </w:t>
      </w:r>
      <w:proofErr w:type="spellStart"/>
      <w:r>
        <w:rPr>
          <w:sz w:val="22"/>
          <w:szCs w:val="22"/>
        </w:rPr>
        <w:t>SelectedEmployeeId</w:t>
      </w:r>
      <w:proofErr w:type="spellEnd"/>
      <w:r>
        <w:rPr>
          <w:sz w:val="22"/>
          <w:szCs w:val="22"/>
        </w:rPr>
        <w:t xml:space="preserve"> is not specified, or the employee is not found. </w:t>
      </w:r>
    </w:p>
    <w:p w14:paraId="3BF940F0" w14:textId="77777777" w:rsidR="00BC069A" w:rsidRDefault="00BC069A">
      <w:pPr>
        <w:pStyle w:val="Default"/>
        <w:rPr>
          <w:sz w:val="22"/>
          <w:szCs w:val="22"/>
        </w:rPr>
      </w:pPr>
    </w:p>
    <w:p w14:paraId="643D0A82" w14:textId="77777777" w:rsidR="00BC069A" w:rsidRDefault="00BC069A">
      <w:pPr>
        <w:pStyle w:val="Default"/>
        <w:rPr>
          <w:sz w:val="22"/>
          <w:szCs w:val="22"/>
        </w:rPr>
      </w:pPr>
    </w:p>
    <w:p w14:paraId="14C8F678" w14:textId="77777777" w:rsidR="00BC069A" w:rsidRDefault="0065150E">
      <w:pPr>
        <w:pStyle w:val="Default"/>
      </w:pPr>
      <w:r>
        <w:rPr>
          <w:noProof/>
        </w:rPr>
        <w:drawing>
          <wp:inline distT="0" distB="0" distL="0" distR="0" wp14:anchorId="5EBAEE5B" wp14:editId="44570BEC">
            <wp:extent cx="5731514" cy="2475225"/>
            <wp:effectExtent l="0" t="0" r="2536" b="12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475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A419E1" w14:textId="77777777" w:rsidR="00BC069A" w:rsidRDefault="00BC069A">
      <w:pPr>
        <w:pStyle w:val="Default"/>
      </w:pPr>
    </w:p>
    <w:p w14:paraId="3E81C719" w14:textId="77777777" w:rsidR="00BC069A" w:rsidRDefault="00BC069A">
      <w:pPr>
        <w:pStyle w:val="Default"/>
      </w:pPr>
    </w:p>
    <w:p w14:paraId="13BFD563" w14:textId="77777777" w:rsidR="00BC069A" w:rsidRDefault="00BC069A">
      <w:pPr>
        <w:pStyle w:val="Default"/>
      </w:pPr>
    </w:p>
    <w:p w14:paraId="4169FF7F" w14:textId="77777777" w:rsidR="00BC069A" w:rsidRDefault="00BC069A">
      <w:pPr>
        <w:pStyle w:val="Default"/>
      </w:pPr>
    </w:p>
    <w:p w14:paraId="1A7B7E62" w14:textId="77777777" w:rsidR="00BC069A" w:rsidRDefault="00BC069A">
      <w:pPr>
        <w:pStyle w:val="Default"/>
      </w:pPr>
    </w:p>
    <w:p w14:paraId="0EAC47E0" w14:textId="77777777" w:rsidR="00BC069A" w:rsidRDefault="00BC069A">
      <w:pPr>
        <w:pStyle w:val="Default"/>
      </w:pPr>
    </w:p>
    <w:p w14:paraId="024E20CA" w14:textId="77777777" w:rsidR="00BC069A" w:rsidRDefault="00BC069A">
      <w:pPr>
        <w:pStyle w:val="Default"/>
      </w:pPr>
    </w:p>
    <w:p w14:paraId="0A4C92A5" w14:textId="77777777" w:rsidR="00BC069A" w:rsidRDefault="00BC069A">
      <w:pPr>
        <w:pStyle w:val="Default"/>
      </w:pPr>
    </w:p>
    <w:p w14:paraId="36A26C55" w14:textId="77777777" w:rsidR="00BC069A" w:rsidRDefault="00BC069A">
      <w:pPr>
        <w:pStyle w:val="Default"/>
      </w:pPr>
    </w:p>
    <w:p w14:paraId="1022BFAE" w14:textId="77777777" w:rsidR="00BC069A" w:rsidRDefault="00BC069A">
      <w:pPr>
        <w:pStyle w:val="Default"/>
      </w:pPr>
    </w:p>
    <w:p w14:paraId="2020335B" w14:textId="77777777" w:rsidR="00BC069A" w:rsidRDefault="00BC069A">
      <w:pPr>
        <w:pStyle w:val="Default"/>
      </w:pPr>
    </w:p>
    <w:p w14:paraId="0E5EE5EE" w14:textId="77777777" w:rsidR="00BC069A" w:rsidRDefault="0065150E">
      <w:pPr>
        <w:pStyle w:val="Default"/>
      </w:pPr>
      <w:r>
        <w:t xml:space="preserve">Output Screens 3:  </w:t>
      </w:r>
      <w:r>
        <w:rPr>
          <w:sz w:val="22"/>
          <w:szCs w:val="22"/>
        </w:rPr>
        <w:t xml:space="preserve">It returns bonus amount of </w:t>
      </w:r>
      <w:proofErr w:type="spellStart"/>
      <w:r>
        <w:rPr>
          <w:sz w:val="22"/>
          <w:szCs w:val="22"/>
        </w:rPr>
        <w:t>SelectedEmployeeId</w:t>
      </w:r>
      <w:proofErr w:type="spellEnd"/>
      <w:r>
        <w:rPr>
          <w:sz w:val="22"/>
          <w:szCs w:val="22"/>
        </w:rPr>
        <w:t>.</w:t>
      </w:r>
    </w:p>
    <w:p w14:paraId="69A793F4" w14:textId="77777777" w:rsidR="00BC069A" w:rsidRDefault="00BC069A">
      <w:pPr>
        <w:pStyle w:val="Default"/>
        <w:rPr>
          <w:sz w:val="22"/>
          <w:szCs w:val="22"/>
        </w:rPr>
      </w:pPr>
    </w:p>
    <w:p w14:paraId="5CE3F631" w14:textId="77777777" w:rsidR="00BC069A" w:rsidRDefault="0065150E">
      <w:r>
        <w:rPr>
          <w:noProof/>
        </w:rPr>
        <w:drawing>
          <wp:inline distT="0" distB="0" distL="0" distR="0" wp14:anchorId="5A714808" wp14:editId="46E538F1">
            <wp:extent cx="5731514" cy="2710811"/>
            <wp:effectExtent l="0" t="0" r="2536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108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BC069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D505" w14:textId="77777777" w:rsidR="0065150E" w:rsidRDefault="0065150E">
      <w:pPr>
        <w:spacing w:after="0" w:line="240" w:lineRule="auto"/>
      </w:pPr>
      <w:r>
        <w:separator/>
      </w:r>
    </w:p>
  </w:endnote>
  <w:endnote w:type="continuationSeparator" w:id="0">
    <w:p w14:paraId="7269EEC3" w14:textId="77777777" w:rsidR="0065150E" w:rsidRDefault="0065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B1A4" w14:textId="77777777" w:rsidR="0065150E" w:rsidRDefault="006515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644422" w14:textId="77777777" w:rsidR="0065150E" w:rsidRDefault="00651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C069A"/>
    <w:rsid w:val="001A0EB0"/>
    <w:rsid w:val="0065150E"/>
    <w:rsid w:val="00BC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28E6"/>
  <w15:docId w15:val="{B2D3D42A-369E-47EE-9183-D3E698A1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 CHAUHAN</dc:creator>
  <dc:description/>
  <cp:lastModifiedBy>MANOJ SINGH CHAUHAN</cp:lastModifiedBy>
  <cp:revision>2</cp:revision>
  <dcterms:created xsi:type="dcterms:W3CDTF">2021-08-10T21:43:00Z</dcterms:created>
  <dcterms:modified xsi:type="dcterms:W3CDTF">2021-08-10T21:43:00Z</dcterms:modified>
</cp:coreProperties>
</file>